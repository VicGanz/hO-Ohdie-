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27368E56" w:rsidR="000035F9" w:rsidRPr="00434074" w:rsidRDefault="000035F9" w:rsidP="004B6AFE">
            <w:pPr>
              <w:rPr>
                <w:rFonts w:ascii="Arial" w:hAnsi="Arial" w:cs="Arial"/>
                <w:b/>
                <w:i/>
                <w:sz w:val="32"/>
              </w:rPr>
            </w:pPr>
            <w:r w:rsidRPr="008B08C6">
              <w:rPr>
                <w:rFonts w:ascii="Arial" w:hAnsi="Arial" w:cs="Arial"/>
                <w:b/>
                <w:sz w:val="32"/>
                <w:lang w:val="id-ID"/>
              </w:rPr>
              <w:t xml:space="preserve">Project </w:t>
            </w:r>
            <w:r>
              <w:rPr>
                <w:rFonts w:ascii="Arial" w:hAnsi="Arial" w:cs="Arial"/>
                <w:b/>
                <w:sz w:val="32"/>
              </w:rPr>
              <w:t>– External Document</w:t>
            </w:r>
            <w:r w:rsidR="006B7267">
              <w:rPr>
                <w:rFonts w:ascii="Arial" w:hAnsi="Arial" w:cs="Arial"/>
                <w:b/>
                <w:sz w:val="32"/>
              </w:rPr>
              <w:t>ation</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054DF7">
            <w:pPr>
              <w:spacing w:before="240"/>
              <w:jc w:val="center"/>
              <w:rPr>
                <w:rFonts w:ascii="Tahoma" w:hAnsi="Tahoma" w:cs="Tahoma"/>
                <w:sz w:val="18"/>
                <w:lang w:val="id-ID"/>
              </w:rPr>
            </w:pPr>
            <w:r>
              <w:rPr>
                <w:rFonts w:ascii="Tahoma" w:hAnsi="Tahoma" w:cs="Tahoma"/>
                <w:noProof/>
                <w:sz w:val="18"/>
                <w:lang w:eastAsia="en-US"/>
              </w:rPr>
              <w:drawing>
                <wp:inline distT="0" distB="0" distL="0" distR="0" wp14:anchorId="7489F716" wp14:editId="192D582F">
                  <wp:extent cx="1371557" cy="10134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931" r="2315"/>
                          <a:stretch/>
                        </pic:blipFill>
                        <pic:spPr bwMode="auto">
                          <a:xfrm>
                            <a:off x="0" y="0"/>
                            <a:ext cx="1371600" cy="1013492"/>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1E7ABE">
            <w:pPr>
              <w:pStyle w:val="Header"/>
              <w:tabs>
                <w:tab w:val="left" w:pos="2129"/>
              </w:tabs>
              <w:jc w:val="right"/>
              <w:rPr>
                <w:rFonts w:ascii="Tahoma" w:hAnsi="Tahoma" w:cs="Tahoma"/>
                <w:sz w:val="18"/>
                <w:lang w:val="id-ID"/>
              </w:rPr>
            </w:pPr>
            <w:r>
              <w:rPr>
                <w:rFonts w:ascii="Arial" w:hAnsi="Arial" w:cs="Arial"/>
                <w:i/>
                <w:sz w:val="16"/>
                <w:lang w:val="id-ID"/>
              </w:rPr>
              <w:tab/>
            </w:r>
          </w:p>
        </w:tc>
      </w:tr>
      <w:tr w:rsidR="000035F9"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56B72069" w14:textId="4168B0AC" w:rsidR="000035F9" w:rsidRDefault="000035F9" w:rsidP="00DF7A94">
            <w:pPr>
              <w:pStyle w:val="Header"/>
              <w:rPr>
                <w:rFonts w:ascii="Arial Narrow" w:hAnsi="Arial Narrow" w:cs="Tahoma"/>
                <w:sz w:val="36"/>
              </w:rPr>
            </w:pPr>
            <w:r>
              <w:rPr>
                <w:rFonts w:ascii="Arial Narrow" w:hAnsi="Arial Narrow" w:cs="Tahoma"/>
                <w:sz w:val="36"/>
              </w:rPr>
              <w:t>&lt;</w:t>
            </w:r>
            <w:r w:rsidR="007D5C1B" w:rsidRPr="007D5C1B">
              <w:rPr>
                <w:rFonts w:ascii="Arial Narrow" w:hAnsi="Arial Narrow" w:cs="Tahoma"/>
                <w:sz w:val="36"/>
              </w:rPr>
              <w:t>ISYS6197003</w:t>
            </w:r>
            <w:r>
              <w:rPr>
                <w:rFonts w:ascii="Arial Narrow" w:hAnsi="Arial Narrow" w:cs="Tahoma"/>
                <w:sz w:val="36"/>
              </w:rPr>
              <w:t>&gt;</w:t>
            </w:r>
          </w:p>
          <w:p w14:paraId="36656A16" w14:textId="6DB47AA2" w:rsidR="000035F9" w:rsidRPr="00876A58" w:rsidRDefault="000035F9" w:rsidP="00DF7A94">
            <w:pPr>
              <w:pStyle w:val="Header"/>
              <w:rPr>
                <w:rFonts w:ascii="Arial Narrow" w:hAnsi="Arial Narrow" w:cs="Tahoma"/>
                <w:sz w:val="36"/>
                <w:lang w:val="id-ID"/>
              </w:rPr>
            </w:pPr>
            <w:r>
              <w:rPr>
                <w:rFonts w:ascii="Arial Narrow" w:hAnsi="Arial Narrow" w:cs="Tahoma"/>
                <w:sz w:val="36"/>
              </w:rPr>
              <w:t>&lt;</w:t>
            </w:r>
            <w:r w:rsidR="007D5C1B">
              <w:rPr>
                <w:rFonts w:ascii="Arial Narrow" w:hAnsi="Arial Narrow" w:cs="Tahoma"/>
                <w:sz w:val="36"/>
              </w:rPr>
              <w:t>Business Application Development</w:t>
            </w:r>
            <w:r>
              <w:rPr>
                <w:rFonts w:ascii="Arial Narrow" w:hAnsi="Arial Narrow" w:cs="Tahoma"/>
                <w:sz w:val="36"/>
              </w:rPr>
              <w:t>&gt;</w:t>
            </w:r>
          </w:p>
        </w:tc>
        <w:tc>
          <w:tcPr>
            <w:tcW w:w="2763" w:type="dxa"/>
            <w:vMerge/>
            <w:tcBorders>
              <w:left w:val="single" w:sz="4" w:space="0" w:color="auto"/>
              <w:right w:val="double" w:sz="4" w:space="0" w:color="auto"/>
            </w:tcBorders>
            <w:vAlign w:val="center"/>
          </w:tcPr>
          <w:p w14:paraId="6BA3B1F2" w14:textId="52A61D3F" w:rsidR="000035F9" w:rsidRPr="00876A58" w:rsidRDefault="000035F9" w:rsidP="001E7ABE">
            <w:pPr>
              <w:pStyle w:val="Header"/>
              <w:tabs>
                <w:tab w:val="left" w:pos="2129"/>
              </w:tabs>
              <w:jc w:val="right"/>
              <w:rPr>
                <w:rFonts w:ascii="Tahoma" w:hAnsi="Tahoma" w:cs="Tahoma"/>
                <w:b/>
                <w:sz w:val="18"/>
                <w:lang w:val="id-ID"/>
              </w:rPr>
            </w:pPr>
          </w:p>
        </w:tc>
      </w:tr>
      <w:tr w:rsidR="000035F9"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776B0DD2" w:rsidR="000035F9" w:rsidRPr="006B7267" w:rsidRDefault="006B7267" w:rsidP="005B66A9">
            <w:pPr>
              <w:pStyle w:val="Header"/>
              <w:rPr>
                <w:rFonts w:ascii="Arial" w:hAnsi="Arial" w:cs="Arial"/>
                <w:b/>
                <w:iCs/>
                <w:sz w:val="20"/>
                <w:szCs w:val="20"/>
              </w:rPr>
            </w:pPr>
            <w:r>
              <w:rPr>
                <w:rFonts w:ascii="Arial" w:hAnsi="Arial" w:cs="Arial"/>
                <w:iCs/>
                <w:sz w:val="20"/>
                <w:szCs w:val="20"/>
              </w:rPr>
              <w:t>&lt;</w:t>
            </w:r>
            <w:r w:rsidR="007D5C1B">
              <w:rPr>
                <w:rFonts w:ascii="Arial" w:hAnsi="Arial" w:cs="Arial"/>
                <w:iCs/>
                <w:sz w:val="20"/>
                <w:szCs w:val="20"/>
              </w:rPr>
              <w:t>Even</w:t>
            </w:r>
            <w:r>
              <w:rPr>
                <w:rFonts w:ascii="Arial" w:hAnsi="Arial" w:cs="Arial"/>
                <w:iCs/>
                <w:sz w:val="20"/>
                <w:szCs w:val="20"/>
              </w:rPr>
              <w:t>&gt;</w:t>
            </w:r>
            <w:r w:rsidR="000035F9" w:rsidRPr="003F139E">
              <w:rPr>
                <w:rFonts w:ascii="Arial" w:hAnsi="Arial" w:cs="Arial"/>
                <w:iCs/>
                <w:sz w:val="20"/>
                <w:szCs w:val="20"/>
              </w:rPr>
              <w:t xml:space="preserve"> </w:t>
            </w:r>
            <w:r w:rsidR="000035F9" w:rsidRPr="003F139E">
              <w:rPr>
                <w:rFonts w:ascii="Arial" w:hAnsi="Arial" w:cs="Arial"/>
                <w:iCs/>
                <w:sz w:val="20"/>
                <w:szCs w:val="20"/>
                <w:lang w:val="id-ID"/>
              </w:rPr>
              <w:t>Semester</w:t>
            </w:r>
            <w:r w:rsidR="000035F9" w:rsidRPr="003F139E">
              <w:rPr>
                <w:rFonts w:ascii="Arial" w:hAnsi="Arial" w:cs="Arial"/>
                <w:iCs/>
                <w:sz w:val="20"/>
                <w:szCs w:val="20"/>
              </w:rPr>
              <w:t xml:space="preserve"> </w:t>
            </w:r>
            <w:r w:rsidR="000035F9" w:rsidRPr="003F139E">
              <w:rPr>
                <w:rFonts w:ascii="Arial" w:hAnsi="Arial" w:cs="Arial"/>
                <w:iCs/>
                <w:sz w:val="20"/>
                <w:szCs w:val="20"/>
                <w:lang w:val="id-ID"/>
              </w:rPr>
              <w:t xml:space="preserve">Year </w:t>
            </w:r>
            <w:r>
              <w:rPr>
                <w:rFonts w:ascii="Arial" w:hAnsi="Arial" w:cs="Arial"/>
                <w:iCs/>
                <w:sz w:val="20"/>
                <w:szCs w:val="20"/>
              </w:rPr>
              <w:t>&lt;</w:t>
            </w:r>
            <w:r w:rsidR="007D5C1B">
              <w:rPr>
                <w:rFonts w:ascii="Arial" w:hAnsi="Arial" w:cs="Arial"/>
                <w:iCs/>
                <w:sz w:val="20"/>
                <w:szCs w:val="20"/>
              </w:rPr>
              <w:t>2023</w:t>
            </w:r>
            <w:r w:rsidRPr="003F139E">
              <w:rPr>
                <w:rFonts w:ascii="Arial" w:hAnsi="Arial" w:cs="Arial"/>
                <w:iCs/>
                <w:sz w:val="20"/>
                <w:szCs w:val="20"/>
                <w:lang w:val="id-ID"/>
              </w:rPr>
              <w:t>/</w:t>
            </w:r>
            <w:r w:rsidR="007D5C1B">
              <w:rPr>
                <w:rFonts w:ascii="Arial" w:hAnsi="Arial" w:cs="Arial"/>
                <w:iCs/>
                <w:sz w:val="20"/>
                <w:szCs w:val="20"/>
              </w:rPr>
              <w:t>2024</w:t>
            </w:r>
            <w:r>
              <w:rPr>
                <w:rFonts w:ascii="Arial" w:hAnsi="Arial" w:cs="Arial"/>
                <w:iCs/>
                <w:sz w:val="20"/>
                <w:szCs w:val="20"/>
              </w:rPr>
              <w:t>&gt;</w:t>
            </w:r>
          </w:p>
        </w:tc>
        <w:tc>
          <w:tcPr>
            <w:tcW w:w="2763" w:type="dxa"/>
            <w:vMerge/>
            <w:tcBorders>
              <w:left w:val="single" w:sz="4" w:space="0" w:color="auto"/>
              <w:bottom w:val="double" w:sz="4" w:space="0" w:color="auto"/>
              <w:right w:val="double" w:sz="4" w:space="0" w:color="auto"/>
            </w:tcBorders>
            <w:vAlign w:val="center"/>
          </w:tcPr>
          <w:p w14:paraId="22DD953F" w14:textId="342062DB" w:rsidR="000035F9" w:rsidRPr="001E7ABE" w:rsidRDefault="000035F9" w:rsidP="001E7ABE">
            <w:pPr>
              <w:pStyle w:val="Header"/>
              <w:tabs>
                <w:tab w:val="clear" w:pos="4680"/>
                <w:tab w:val="left" w:pos="2129"/>
              </w:tabs>
              <w:jc w:val="right"/>
              <w:rPr>
                <w:rFonts w:ascii="Arial" w:hAnsi="Arial" w:cs="Arial"/>
                <w:b/>
                <w:sz w:val="18"/>
              </w:rPr>
            </w:pPr>
          </w:p>
        </w:tc>
      </w:tr>
    </w:tbl>
    <w:p w14:paraId="61BD2150" w14:textId="769A1CB2" w:rsidR="00643F75" w:rsidRPr="00277AB5" w:rsidRDefault="00643F75" w:rsidP="005B66A9"/>
    <w:p w14:paraId="5433A10A" w14:textId="77777777" w:rsidR="00740F48" w:rsidRDefault="009F37DD" w:rsidP="002F11B8">
      <w:pPr>
        <w:pStyle w:val="Style1"/>
        <w:numPr>
          <w:ilvl w:val="0"/>
          <w:numId w:val="19"/>
        </w:numPr>
        <w:spacing w:line="360" w:lineRule="auto"/>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621A3900" w:rsidR="009F37DD" w:rsidRPr="00740F48" w:rsidRDefault="0078083C" w:rsidP="002F11B8">
      <w:pPr>
        <w:spacing w:line="360" w:lineRule="auto"/>
        <w:ind w:firstLine="360"/>
        <w:rPr>
          <w:sz w:val="28"/>
          <w:szCs w:val="28"/>
        </w:rPr>
      </w:pPr>
      <w:r>
        <w:t xml:space="preserve">Management produk dan transaksi </w:t>
      </w:r>
      <w:r w:rsidR="00611758">
        <w:t>untuk bisnis hO-Ohdie melalui aplikasi</w:t>
      </w:r>
      <w:r>
        <w:t xml:space="preserve"> </w:t>
      </w:r>
    </w:p>
    <w:p w14:paraId="427A204C" w14:textId="7DF52455" w:rsidR="009F37DD" w:rsidRPr="00E55F16" w:rsidRDefault="009F37DD" w:rsidP="002F11B8">
      <w:pPr>
        <w:pStyle w:val="Style1"/>
        <w:numPr>
          <w:ilvl w:val="0"/>
          <w:numId w:val="19"/>
        </w:numPr>
        <w:spacing w:line="360" w:lineRule="auto"/>
        <w:rPr>
          <w:rFonts w:ascii="Times New Roman" w:hAnsi="Times New Roman" w:cs="Times New Roman"/>
          <w:sz w:val="28"/>
          <w:szCs w:val="28"/>
        </w:rPr>
      </w:pPr>
      <w:r w:rsidRPr="00E55F16">
        <w:rPr>
          <w:rFonts w:ascii="Times New Roman" w:hAnsi="Times New Roman" w:cs="Times New Roman"/>
          <w:sz w:val="28"/>
          <w:szCs w:val="28"/>
        </w:rPr>
        <w:t>Introduction</w:t>
      </w:r>
    </w:p>
    <w:p w14:paraId="407FD966" w14:textId="5182B2D3" w:rsidR="00740F48" w:rsidRPr="009F37DD" w:rsidRDefault="0078083C" w:rsidP="00C51CFA">
      <w:pPr>
        <w:spacing w:line="360" w:lineRule="auto"/>
        <w:ind w:left="360"/>
      </w:pPr>
      <w:r>
        <w:t>Membuat aplikasi untuk bisnis hO-Ohdie yang dapat membantu menangani produk dan transaksi. Dengan menggunakan Java Programming Language dan MySQL untuk database. Aplikasi ini memungkinkan User membuat transaksi dan admin yang dapat me-manage produk dari bisnis ini. Seperti menginput produk, update dan juga menghapus.</w:t>
      </w:r>
    </w:p>
    <w:p w14:paraId="12AE8008" w14:textId="31090EA6" w:rsidR="009F37DD" w:rsidRPr="00682E72" w:rsidRDefault="003F34E7" w:rsidP="002F11B8">
      <w:pPr>
        <w:pStyle w:val="Style1"/>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Report / </w:t>
      </w:r>
      <w:r w:rsidR="009F37DD" w:rsidRPr="00682E72">
        <w:rPr>
          <w:rFonts w:ascii="Times New Roman" w:hAnsi="Times New Roman" w:cs="Times New Roman"/>
          <w:sz w:val="28"/>
          <w:szCs w:val="28"/>
        </w:rPr>
        <w:t>Documentation</w:t>
      </w:r>
    </w:p>
    <w:p w14:paraId="55C6211C" w14:textId="465A5559" w:rsidR="00611758" w:rsidRDefault="00611758" w:rsidP="00611758">
      <w:pPr>
        <w:pStyle w:val="ListParagraph"/>
        <w:numPr>
          <w:ilvl w:val="0"/>
          <w:numId w:val="20"/>
        </w:numPr>
        <w:spacing w:line="360" w:lineRule="auto"/>
        <w:ind w:left="360"/>
      </w:pPr>
      <w:r>
        <w:t>LoginScene</w:t>
      </w:r>
    </w:p>
    <w:p w14:paraId="0B8F3D4A" w14:textId="5702F090" w:rsidR="002F11B8" w:rsidRDefault="00611758" w:rsidP="00611758">
      <w:pPr>
        <w:pStyle w:val="ListParagraph"/>
        <w:spacing w:line="360" w:lineRule="auto"/>
        <w:ind w:left="360"/>
      </w:pPr>
      <w:r w:rsidRPr="00611758">
        <w:rPr>
          <w:noProof/>
        </w:rPr>
        <w:drawing>
          <wp:inline distT="0" distB="0" distL="0" distR="0" wp14:anchorId="7C519A31" wp14:editId="2A13DC9B">
            <wp:extent cx="2609429" cy="2354580"/>
            <wp:effectExtent l="0" t="0" r="0" b="0"/>
            <wp:docPr id="8235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40232" name=""/>
                    <pic:cNvPicPr/>
                  </pic:nvPicPr>
                  <pic:blipFill>
                    <a:blip r:embed="rId9"/>
                    <a:stretch>
                      <a:fillRect/>
                    </a:stretch>
                  </pic:blipFill>
                  <pic:spPr>
                    <a:xfrm>
                      <a:off x="0" y="0"/>
                      <a:ext cx="2616785" cy="2361217"/>
                    </a:xfrm>
                    <a:prstGeom prst="rect">
                      <a:avLst/>
                    </a:prstGeom>
                  </pic:spPr>
                </pic:pic>
              </a:graphicData>
            </a:graphic>
          </wp:inline>
        </w:drawing>
      </w:r>
    </w:p>
    <w:p w14:paraId="2FDA715B" w14:textId="488BB3F7" w:rsidR="00611758" w:rsidRDefault="00611758" w:rsidP="00611758">
      <w:pPr>
        <w:pStyle w:val="ListParagraph"/>
        <w:spacing w:line="360" w:lineRule="auto"/>
        <w:ind w:left="360"/>
      </w:pPr>
      <w:r>
        <w:t>Pada scene ini pengguna yang memiliki akun dapat melakukan login dengan username dan password yang sudah didaftarkan sebelumnya. Jika username atau password tidak sesuai dengan yang terdapat di database maka akan muncul pesan error bahwa credential salah.</w:t>
      </w:r>
    </w:p>
    <w:p w14:paraId="0778E71D" w14:textId="1D7825F5" w:rsidR="00611758" w:rsidRDefault="00611758" w:rsidP="00611758">
      <w:pPr>
        <w:pStyle w:val="ListParagraph"/>
        <w:spacing w:line="360" w:lineRule="auto"/>
        <w:ind w:left="360"/>
      </w:pPr>
      <w:r w:rsidRPr="00611758">
        <w:rPr>
          <w:noProof/>
        </w:rPr>
        <w:lastRenderedPageBreak/>
        <w:drawing>
          <wp:inline distT="0" distB="0" distL="0" distR="0" wp14:anchorId="2554F362" wp14:editId="7D16BC7C">
            <wp:extent cx="2918460" cy="2627824"/>
            <wp:effectExtent l="0" t="0" r="0" b="0"/>
            <wp:docPr id="23119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90433" name=""/>
                    <pic:cNvPicPr/>
                  </pic:nvPicPr>
                  <pic:blipFill>
                    <a:blip r:embed="rId10"/>
                    <a:stretch>
                      <a:fillRect/>
                    </a:stretch>
                  </pic:blipFill>
                  <pic:spPr>
                    <a:xfrm>
                      <a:off x="0" y="0"/>
                      <a:ext cx="2926908" cy="2635431"/>
                    </a:xfrm>
                    <a:prstGeom prst="rect">
                      <a:avLst/>
                    </a:prstGeom>
                  </pic:spPr>
                </pic:pic>
              </a:graphicData>
            </a:graphic>
          </wp:inline>
        </w:drawing>
      </w:r>
    </w:p>
    <w:p w14:paraId="57795AB3" w14:textId="2ABF571A" w:rsidR="00611758" w:rsidRDefault="00611758" w:rsidP="00611758">
      <w:pPr>
        <w:pStyle w:val="ListParagraph"/>
        <w:numPr>
          <w:ilvl w:val="0"/>
          <w:numId w:val="20"/>
        </w:numPr>
        <w:spacing w:line="360" w:lineRule="auto"/>
      </w:pPr>
      <w:r>
        <w:t>Register Scene</w:t>
      </w:r>
    </w:p>
    <w:p w14:paraId="288D593D" w14:textId="365FDCF9" w:rsidR="00611758" w:rsidRDefault="00076646" w:rsidP="00C51CFA">
      <w:pPr>
        <w:spacing w:line="360" w:lineRule="auto"/>
        <w:ind w:firstLine="360"/>
      </w:pPr>
      <w:r w:rsidRPr="00076646">
        <w:rPr>
          <w:noProof/>
        </w:rPr>
        <w:drawing>
          <wp:inline distT="0" distB="0" distL="0" distR="0" wp14:anchorId="1DB17274" wp14:editId="21955C19">
            <wp:extent cx="3200400" cy="2894305"/>
            <wp:effectExtent l="0" t="0" r="0" b="0"/>
            <wp:docPr id="186196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67631" name=""/>
                    <pic:cNvPicPr/>
                  </pic:nvPicPr>
                  <pic:blipFill>
                    <a:blip r:embed="rId11"/>
                    <a:stretch>
                      <a:fillRect/>
                    </a:stretch>
                  </pic:blipFill>
                  <pic:spPr>
                    <a:xfrm>
                      <a:off x="0" y="0"/>
                      <a:ext cx="3211888" cy="2904694"/>
                    </a:xfrm>
                    <a:prstGeom prst="rect">
                      <a:avLst/>
                    </a:prstGeom>
                  </pic:spPr>
                </pic:pic>
              </a:graphicData>
            </a:graphic>
          </wp:inline>
        </w:drawing>
      </w:r>
    </w:p>
    <w:p w14:paraId="36C9605B" w14:textId="6C49E12C" w:rsidR="00611758" w:rsidRDefault="00611758" w:rsidP="00C51CFA">
      <w:pPr>
        <w:spacing w:line="360" w:lineRule="auto"/>
        <w:ind w:left="360"/>
      </w:pPr>
      <w:r>
        <w:t>User yang belum memiliki akun dapat menekan menu</w:t>
      </w:r>
      <w:r w:rsidR="00076646">
        <w:t xml:space="preserve"> </w:t>
      </w:r>
      <w:r>
        <w:t xml:space="preserve">bar dan memilih menu register. Pengguna dapat </w:t>
      </w:r>
      <w:r w:rsidR="004110B9">
        <w:t>mengisi data yang sesuai dengan persyaratan dari aplikasi seperti email yang harus berakhir dengan hoohdie.com, username yang harus unik dan lainnya. Jika salah satu data tidak sesuai requirement maka akan muncul pesan error sesuai dengan apa yang belum terpenuhi.  Dan jika semua data sudah sesuai pengguna menekan tombol register dan otomatis data yang didaftarkan akan langsung masuk ke database dan Kembali ke loginscene untuk melakukan login sesuai dengan username dan password yang telah didaftarkan sebelumnya</w:t>
      </w:r>
    </w:p>
    <w:p w14:paraId="2D4EA4D0" w14:textId="718FF02D" w:rsidR="004110B9" w:rsidRDefault="004110B9" w:rsidP="00611758">
      <w:pPr>
        <w:spacing w:line="360" w:lineRule="auto"/>
      </w:pPr>
    </w:p>
    <w:p w14:paraId="5D454DF0" w14:textId="738C8147" w:rsidR="004110B9" w:rsidRDefault="004110B9" w:rsidP="004110B9">
      <w:pPr>
        <w:pStyle w:val="ListParagraph"/>
        <w:numPr>
          <w:ilvl w:val="0"/>
          <w:numId w:val="20"/>
        </w:numPr>
        <w:spacing w:line="360" w:lineRule="auto"/>
      </w:pPr>
      <w:r>
        <w:t>Home Scene</w:t>
      </w:r>
    </w:p>
    <w:p w14:paraId="29ABDB40" w14:textId="74245EBD" w:rsidR="004110B9" w:rsidRDefault="004110B9" w:rsidP="00C51CFA">
      <w:pPr>
        <w:spacing w:line="360" w:lineRule="auto"/>
        <w:ind w:firstLine="360"/>
      </w:pPr>
      <w:r w:rsidRPr="004110B9">
        <w:rPr>
          <w:noProof/>
        </w:rPr>
        <w:lastRenderedPageBreak/>
        <w:drawing>
          <wp:inline distT="0" distB="0" distL="0" distR="0" wp14:anchorId="68215432" wp14:editId="4A2E9B5D">
            <wp:extent cx="3428977" cy="3070860"/>
            <wp:effectExtent l="0" t="0" r="0" b="0"/>
            <wp:docPr id="106367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72114" name=""/>
                    <pic:cNvPicPr/>
                  </pic:nvPicPr>
                  <pic:blipFill>
                    <a:blip r:embed="rId12"/>
                    <a:stretch>
                      <a:fillRect/>
                    </a:stretch>
                  </pic:blipFill>
                  <pic:spPr>
                    <a:xfrm>
                      <a:off x="0" y="0"/>
                      <a:ext cx="3451558" cy="3091083"/>
                    </a:xfrm>
                    <a:prstGeom prst="rect">
                      <a:avLst/>
                    </a:prstGeom>
                  </pic:spPr>
                </pic:pic>
              </a:graphicData>
            </a:graphic>
          </wp:inline>
        </w:drawing>
      </w:r>
    </w:p>
    <w:p w14:paraId="3B57F892" w14:textId="0F9ABA6C" w:rsidR="004110B9" w:rsidRDefault="004110B9" w:rsidP="00C51CFA">
      <w:pPr>
        <w:spacing w:line="360" w:lineRule="auto"/>
        <w:ind w:left="360"/>
      </w:pPr>
      <w:r>
        <w:t xml:space="preserve">User yang telah berhasil melakukan login akan masuk ke halaman home. Disini user dapat </w:t>
      </w:r>
      <w:r w:rsidR="00076646">
        <w:t>memilih</w:t>
      </w:r>
      <w:r>
        <w:t xml:space="preserve"> hoodie dan quantity sesuai yang diinginkan dan dapat menekan tombol add to cart maka data hoodie dan quantity yang </w:t>
      </w:r>
      <w:r w:rsidR="00076646">
        <w:t>diinginkan</w:t>
      </w:r>
      <w:r>
        <w:t xml:space="preserve"> user akan masuk ke database cart</w:t>
      </w:r>
    </w:p>
    <w:p w14:paraId="472569E6" w14:textId="77777777" w:rsidR="004110B9" w:rsidRDefault="004110B9" w:rsidP="004110B9">
      <w:pPr>
        <w:spacing w:line="360" w:lineRule="auto"/>
      </w:pPr>
    </w:p>
    <w:p w14:paraId="1A7EEFBA" w14:textId="1F994665" w:rsidR="004110B9" w:rsidRDefault="004110B9" w:rsidP="004110B9">
      <w:pPr>
        <w:pStyle w:val="ListParagraph"/>
        <w:numPr>
          <w:ilvl w:val="0"/>
          <w:numId w:val="20"/>
        </w:numPr>
        <w:spacing w:line="360" w:lineRule="auto"/>
      </w:pPr>
      <w:r>
        <w:t>Cart Scene</w:t>
      </w:r>
    </w:p>
    <w:p w14:paraId="4A8679F0" w14:textId="07A867C3" w:rsidR="004110B9" w:rsidRDefault="004110B9" w:rsidP="004110B9">
      <w:pPr>
        <w:pStyle w:val="ListParagraph"/>
        <w:spacing w:line="360" w:lineRule="auto"/>
      </w:pPr>
      <w:r w:rsidRPr="004110B9">
        <w:rPr>
          <w:noProof/>
        </w:rPr>
        <w:drawing>
          <wp:inline distT="0" distB="0" distL="0" distR="0" wp14:anchorId="62A159C9" wp14:editId="0560DA29">
            <wp:extent cx="3025140" cy="2737642"/>
            <wp:effectExtent l="0" t="0" r="0" b="0"/>
            <wp:docPr id="8043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8867" name=""/>
                    <pic:cNvPicPr/>
                  </pic:nvPicPr>
                  <pic:blipFill>
                    <a:blip r:embed="rId13"/>
                    <a:stretch>
                      <a:fillRect/>
                    </a:stretch>
                  </pic:blipFill>
                  <pic:spPr>
                    <a:xfrm>
                      <a:off x="0" y="0"/>
                      <a:ext cx="3032292" cy="2744114"/>
                    </a:xfrm>
                    <a:prstGeom prst="rect">
                      <a:avLst/>
                    </a:prstGeom>
                  </pic:spPr>
                </pic:pic>
              </a:graphicData>
            </a:graphic>
          </wp:inline>
        </w:drawing>
      </w:r>
    </w:p>
    <w:p w14:paraId="79FF151E" w14:textId="117AB268" w:rsidR="004110B9" w:rsidRDefault="004110B9" w:rsidP="004110B9">
      <w:pPr>
        <w:pStyle w:val="ListParagraph"/>
        <w:spacing w:line="360" w:lineRule="auto"/>
      </w:pPr>
      <w:r>
        <w:t>Untuk melihat cart</w:t>
      </w:r>
      <w:r w:rsidR="00076646">
        <w:t xml:space="preserve">, </w:t>
      </w:r>
      <w:r>
        <w:t>user dapat menekan Tulisan user di menu</w:t>
      </w:r>
      <w:r w:rsidR="00076646">
        <w:t xml:space="preserve"> </w:t>
      </w:r>
      <w:r>
        <w:t>bar dan memilih menu cart. Maka akan menampilkan seluruh produk yang sudah dimasukan ke cart pada halaman home sebelumnya. Terdapat juga tombol remove jika user ingin menghapus pesanan nya. Selain itu terdapat tombol checkout dan total harga dari cart tersebut. Jika user menekan tombol checkout dan melakukan payment maka data transaksi akan masuk ke database</w:t>
      </w:r>
    </w:p>
    <w:p w14:paraId="1EEC66C6" w14:textId="57C81688" w:rsidR="004110B9" w:rsidRDefault="004110B9" w:rsidP="004110B9">
      <w:pPr>
        <w:pStyle w:val="ListParagraph"/>
        <w:spacing w:line="360" w:lineRule="auto"/>
      </w:pPr>
      <w:r w:rsidRPr="004110B9">
        <w:rPr>
          <w:noProof/>
        </w:rPr>
        <w:lastRenderedPageBreak/>
        <w:drawing>
          <wp:inline distT="0" distB="0" distL="0" distR="0" wp14:anchorId="321553D9" wp14:editId="4545B3F7">
            <wp:extent cx="3192780" cy="2865463"/>
            <wp:effectExtent l="0" t="0" r="0" b="0"/>
            <wp:docPr id="13002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3832" name=""/>
                    <pic:cNvPicPr/>
                  </pic:nvPicPr>
                  <pic:blipFill>
                    <a:blip r:embed="rId14"/>
                    <a:stretch>
                      <a:fillRect/>
                    </a:stretch>
                  </pic:blipFill>
                  <pic:spPr>
                    <a:xfrm>
                      <a:off x="0" y="0"/>
                      <a:ext cx="3204775" cy="2876228"/>
                    </a:xfrm>
                    <a:prstGeom prst="rect">
                      <a:avLst/>
                    </a:prstGeom>
                  </pic:spPr>
                </pic:pic>
              </a:graphicData>
            </a:graphic>
          </wp:inline>
        </w:drawing>
      </w:r>
    </w:p>
    <w:p w14:paraId="3F26CD71" w14:textId="77777777" w:rsidR="004110B9" w:rsidRDefault="004110B9" w:rsidP="004110B9">
      <w:pPr>
        <w:pStyle w:val="ListParagraph"/>
        <w:spacing w:line="360" w:lineRule="auto"/>
      </w:pPr>
    </w:p>
    <w:p w14:paraId="1071E321" w14:textId="4F33FCCB" w:rsidR="004110B9" w:rsidRDefault="004110B9" w:rsidP="004110B9">
      <w:pPr>
        <w:pStyle w:val="ListParagraph"/>
        <w:numPr>
          <w:ilvl w:val="0"/>
          <w:numId w:val="20"/>
        </w:numPr>
        <w:spacing w:line="360" w:lineRule="auto"/>
      </w:pPr>
      <w:r>
        <w:t>History Scene</w:t>
      </w:r>
    </w:p>
    <w:p w14:paraId="7D579DBE" w14:textId="4C476018" w:rsidR="004110B9" w:rsidRDefault="004110B9" w:rsidP="00C51CFA">
      <w:pPr>
        <w:spacing w:line="360" w:lineRule="auto"/>
        <w:ind w:left="360"/>
      </w:pPr>
      <w:r w:rsidRPr="004110B9">
        <w:rPr>
          <w:noProof/>
        </w:rPr>
        <w:drawing>
          <wp:inline distT="0" distB="0" distL="0" distR="0" wp14:anchorId="693E449E" wp14:editId="3F174441">
            <wp:extent cx="3413760" cy="3085879"/>
            <wp:effectExtent l="0" t="0" r="0" b="0"/>
            <wp:docPr id="94261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4656" name=""/>
                    <pic:cNvPicPr/>
                  </pic:nvPicPr>
                  <pic:blipFill>
                    <a:blip r:embed="rId15"/>
                    <a:stretch>
                      <a:fillRect/>
                    </a:stretch>
                  </pic:blipFill>
                  <pic:spPr>
                    <a:xfrm>
                      <a:off x="0" y="0"/>
                      <a:ext cx="3416938" cy="3088751"/>
                    </a:xfrm>
                    <a:prstGeom prst="rect">
                      <a:avLst/>
                    </a:prstGeom>
                  </pic:spPr>
                </pic:pic>
              </a:graphicData>
            </a:graphic>
          </wp:inline>
        </w:drawing>
      </w:r>
    </w:p>
    <w:p w14:paraId="0C8CE68C" w14:textId="2F843226" w:rsidR="006304B3" w:rsidRDefault="004110B9" w:rsidP="00C51CFA">
      <w:pPr>
        <w:spacing w:line="360" w:lineRule="auto"/>
        <w:ind w:left="360"/>
      </w:pPr>
      <w:r>
        <w:t>Pengguna yang telah pernah melakukan transaksi dapat melihat Kembali history transaksi mereka dengan menekan menu</w:t>
      </w:r>
      <w:r w:rsidR="006304B3">
        <w:t xml:space="preserve"> </w:t>
      </w:r>
      <w:r>
        <w:t>bar user dan memilih menu history. Disini pengguna dapat melihat</w:t>
      </w:r>
      <w:r w:rsidR="006304B3">
        <w:t xml:space="preserve"> transaksi yang pernah dilakukan dengan menclick salah satu transaksi yang diinginkan lalu aplikasi akan menampilkan detail dari transaksi tersebut yang berisikan hoodie, quantity dan total harganya.</w:t>
      </w:r>
    </w:p>
    <w:p w14:paraId="726FA93D" w14:textId="77777777" w:rsidR="006304B3" w:rsidRDefault="006304B3" w:rsidP="004110B9">
      <w:pPr>
        <w:spacing w:line="360" w:lineRule="auto"/>
      </w:pPr>
    </w:p>
    <w:p w14:paraId="18BE2B43" w14:textId="75B38001" w:rsidR="006304B3" w:rsidRDefault="006304B3" w:rsidP="006304B3">
      <w:pPr>
        <w:pStyle w:val="ListParagraph"/>
        <w:numPr>
          <w:ilvl w:val="0"/>
          <w:numId w:val="20"/>
        </w:numPr>
        <w:spacing w:line="360" w:lineRule="auto"/>
      </w:pPr>
      <w:r>
        <w:t>Edit Product Scene</w:t>
      </w:r>
    </w:p>
    <w:p w14:paraId="4DBB6B5D" w14:textId="19412994" w:rsidR="006304B3" w:rsidRDefault="006304B3" w:rsidP="00C51CFA">
      <w:pPr>
        <w:spacing w:line="360" w:lineRule="auto"/>
        <w:ind w:left="360"/>
      </w:pPr>
      <w:r w:rsidRPr="006304B3">
        <w:rPr>
          <w:noProof/>
        </w:rPr>
        <w:lastRenderedPageBreak/>
        <w:drawing>
          <wp:inline distT="0" distB="0" distL="0" distR="0" wp14:anchorId="73E4E15D" wp14:editId="5D745784">
            <wp:extent cx="3703320" cy="3093401"/>
            <wp:effectExtent l="0" t="0" r="0" b="0"/>
            <wp:docPr id="130679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94513" name=""/>
                    <pic:cNvPicPr/>
                  </pic:nvPicPr>
                  <pic:blipFill>
                    <a:blip r:embed="rId16"/>
                    <a:stretch>
                      <a:fillRect/>
                    </a:stretch>
                  </pic:blipFill>
                  <pic:spPr>
                    <a:xfrm>
                      <a:off x="0" y="0"/>
                      <a:ext cx="3708958" cy="3098110"/>
                    </a:xfrm>
                    <a:prstGeom prst="rect">
                      <a:avLst/>
                    </a:prstGeom>
                  </pic:spPr>
                </pic:pic>
              </a:graphicData>
            </a:graphic>
          </wp:inline>
        </w:drawing>
      </w:r>
    </w:p>
    <w:p w14:paraId="50AD039D" w14:textId="56270BFB" w:rsidR="006304B3" w:rsidRDefault="006304B3" w:rsidP="00C51CFA">
      <w:pPr>
        <w:spacing w:line="360" w:lineRule="auto"/>
        <w:ind w:left="360"/>
      </w:pPr>
      <w:r>
        <w:t>Halaman ini khusus untuk para admin hO-Ohdie. Dimana admin dapat melakukan login dihalaman awal. Hanya akun dengan role admin yang dapat masuk ke scene ini. Lalu di scene ini admin dapat me manage produk dengan update harga hoodie, menghapus hoodie dan juga memasukkan hoodie baru dengan nama dan harganya. ID dari hoodie baru yang di insert akan auto generate dari sistem aplikasi.</w:t>
      </w:r>
    </w:p>
    <w:p w14:paraId="2E88547A" w14:textId="0CF1E58B" w:rsidR="006304B3" w:rsidRDefault="006304B3" w:rsidP="00C51CFA">
      <w:pPr>
        <w:spacing w:line="360" w:lineRule="auto"/>
        <w:ind w:firstLine="360"/>
      </w:pPr>
      <w:r w:rsidRPr="006304B3">
        <w:rPr>
          <w:noProof/>
        </w:rPr>
        <w:drawing>
          <wp:inline distT="0" distB="0" distL="0" distR="0" wp14:anchorId="36FFCF9A" wp14:editId="0ECC1E94">
            <wp:extent cx="2370025" cy="1661304"/>
            <wp:effectExtent l="0" t="0" r="0" b="0"/>
            <wp:docPr id="138995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50816" name=""/>
                    <pic:cNvPicPr/>
                  </pic:nvPicPr>
                  <pic:blipFill>
                    <a:blip r:embed="rId17"/>
                    <a:stretch>
                      <a:fillRect/>
                    </a:stretch>
                  </pic:blipFill>
                  <pic:spPr>
                    <a:xfrm>
                      <a:off x="0" y="0"/>
                      <a:ext cx="2370025" cy="1661304"/>
                    </a:xfrm>
                    <a:prstGeom prst="rect">
                      <a:avLst/>
                    </a:prstGeom>
                  </pic:spPr>
                </pic:pic>
              </a:graphicData>
            </a:graphic>
          </wp:inline>
        </w:drawing>
      </w:r>
    </w:p>
    <w:p w14:paraId="269CF850" w14:textId="60573E80" w:rsidR="006304B3" w:rsidRDefault="006304B3" w:rsidP="00C51CFA">
      <w:pPr>
        <w:spacing w:line="360" w:lineRule="auto"/>
        <w:ind w:firstLine="360"/>
      </w:pPr>
      <w:r>
        <w:t>Admin insert Hoodie</w:t>
      </w:r>
    </w:p>
    <w:p w14:paraId="07FE5C97" w14:textId="2EF167CC" w:rsidR="006304B3" w:rsidRDefault="006304B3" w:rsidP="00C51CFA">
      <w:pPr>
        <w:spacing w:line="360" w:lineRule="auto"/>
        <w:ind w:firstLine="360"/>
      </w:pPr>
      <w:r w:rsidRPr="006304B3">
        <w:rPr>
          <w:noProof/>
        </w:rPr>
        <w:drawing>
          <wp:inline distT="0" distB="0" distL="0" distR="0" wp14:anchorId="7E27C184" wp14:editId="5637DEEF">
            <wp:extent cx="3848433" cy="236240"/>
            <wp:effectExtent l="0" t="0" r="0" b="0"/>
            <wp:docPr id="127187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74777" name=""/>
                    <pic:cNvPicPr/>
                  </pic:nvPicPr>
                  <pic:blipFill>
                    <a:blip r:embed="rId18"/>
                    <a:stretch>
                      <a:fillRect/>
                    </a:stretch>
                  </pic:blipFill>
                  <pic:spPr>
                    <a:xfrm>
                      <a:off x="0" y="0"/>
                      <a:ext cx="3848433" cy="236240"/>
                    </a:xfrm>
                    <a:prstGeom prst="rect">
                      <a:avLst/>
                    </a:prstGeom>
                  </pic:spPr>
                </pic:pic>
              </a:graphicData>
            </a:graphic>
          </wp:inline>
        </w:drawing>
      </w:r>
    </w:p>
    <w:p w14:paraId="4BE9AC5B" w14:textId="2EC46F83" w:rsidR="006304B3" w:rsidRDefault="006304B3" w:rsidP="00C51CFA">
      <w:pPr>
        <w:spacing w:line="360" w:lineRule="auto"/>
        <w:ind w:left="360"/>
      </w:pPr>
      <w:r>
        <w:t>Masuk ke dalam databse hoodie. User yang dihalaman home juga dapat melihat list hoodie baru yang telah insert oleh admin ini</w:t>
      </w:r>
    </w:p>
    <w:p w14:paraId="1EF1301D" w14:textId="5D3F613E" w:rsidR="006304B3" w:rsidRDefault="00076646" w:rsidP="00C51CFA">
      <w:pPr>
        <w:spacing w:line="360" w:lineRule="auto"/>
        <w:ind w:firstLine="360"/>
      </w:pPr>
      <w:r w:rsidRPr="00076646">
        <w:rPr>
          <w:noProof/>
        </w:rPr>
        <w:lastRenderedPageBreak/>
        <w:drawing>
          <wp:inline distT="0" distB="0" distL="0" distR="0" wp14:anchorId="638280C1" wp14:editId="20926846">
            <wp:extent cx="2994920" cy="1646063"/>
            <wp:effectExtent l="0" t="0" r="0" b="0"/>
            <wp:docPr id="212582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25615" name=""/>
                    <pic:cNvPicPr/>
                  </pic:nvPicPr>
                  <pic:blipFill>
                    <a:blip r:embed="rId19"/>
                    <a:stretch>
                      <a:fillRect/>
                    </a:stretch>
                  </pic:blipFill>
                  <pic:spPr>
                    <a:xfrm>
                      <a:off x="0" y="0"/>
                      <a:ext cx="2994920" cy="1646063"/>
                    </a:xfrm>
                    <a:prstGeom prst="rect">
                      <a:avLst/>
                    </a:prstGeom>
                  </pic:spPr>
                </pic:pic>
              </a:graphicData>
            </a:graphic>
          </wp:inline>
        </w:drawing>
      </w:r>
    </w:p>
    <w:p w14:paraId="25580F61" w14:textId="3A5BFEEB" w:rsidR="00076646" w:rsidRDefault="00076646" w:rsidP="00C51CFA">
      <w:pPr>
        <w:spacing w:line="360" w:lineRule="auto"/>
        <w:ind w:firstLine="360"/>
      </w:pPr>
      <w:r>
        <w:t>Admin ingin mengupdate harga baru dari hoodie Test</w:t>
      </w:r>
    </w:p>
    <w:p w14:paraId="5E38DF96" w14:textId="3C94926E" w:rsidR="00076646" w:rsidRDefault="00076646" w:rsidP="00C51CFA">
      <w:pPr>
        <w:spacing w:line="360" w:lineRule="auto"/>
        <w:ind w:firstLine="360"/>
      </w:pPr>
      <w:r w:rsidRPr="00076646">
        <w:rPr>
          <w:noProof/>
        </w:rPr>
        <w:drawing>
          <wp:inline distT="0" distB="0" distL="0" distR="0" wp14:anchorId="2AC25829" wp14:editId="7CBCDA55">
            <wp:extent cx="4168501" cy="304826"/>
            <wp:effectExtent l="0" t="0" r="3810" b="0"/>
            <wp:docPr id="108233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38782" name=""/>
                    <pic:cNvPicPr/>
                  </pic:nvPicPr>
                  <pic:blipFill>
                    <a:blip r:embed="rId20"/>
                    <a:stretch>
                      <a:fillRect/>
                    </a:stretch>
                  </pic:blipFill>
                  <pic:spPr>
                    <a:xfrm>
                      <a:off x="0" y="0"/>
                      <a:ext cx="4168501" cy="304826"/>
                    </a:xfrm>
                    <a:prstGeom prst="rect">
                      <a:avLst/>
                    </a:prstGeom>
                  </pic:spPr>
                </pic:pic>
              </a:graphicData>
            </a:graphic>
          </wp:inline>
        </w:drawing>
      </w:r>
    </w:p>
    <w:p w14:paraId="48604DFF" w14:textId="7B4F2D7F" w:rsidR="00076646" w:rsidRDefault="00076646" w:rsidP="00C51CFA">
      <w:pPr>
        <w:pStyle w:val="ListParagraph"/>
        <w:spacing w:line="360" w:lineRule="auto"/>
        <w:ind w:left="360"/>
      </w:pPr>
      <w:r>
        <w:t>Maka harga dari hoodie test sudah terbarui di database.</w:t>
      </w:r>
    </w:p>
    <w:p w14:paraId="1BAC763D" w14:textId="77777777" w:rsidR="004110B9" w:rsidRPr="00682E72" w:rsidRDefault="004110B9" w:rsidP="004110B9">
      <w:pPr>
        <w:spacing w:line="360" w:lineRule="auto"/>
      </w:pPr>
    </w:p>
    <w:p w14:paraId="175CEEB2" w14:textId="7FC0DC62" w:rsidR="009F37DD" w:rsidRPr="00682E72" w:rsidRDefault="009F37DD" w:rsidP="002F11B8">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Reference</w:t>
      </w:r>
    </w:p>
    <w:p w14:paraId="2BE77AAA" w14:textId="58F3BF5E" w:rsidR="00076646" w:rsidRDefault="00000000" w:rsidP="00D43382">
      <w:pPr>
        <w:pStyle w:val="ListParagraph"/>
        <w:numPr>
          <w:ilvl w:val="0"/>
          <w:numId w:val="21"/>
        </w:numPr>
        <w:spacing w:line="360" w:lineRule="auto"/>
      </w:pPr>
      <w:hyperlink r:id="rId21" w:history="1">
        <w:r w:rsidR="00076646" w:rsidRPr="00F57509">
          <w:rPr>
            <w:rStyle w:val="Hyperlink"/>
          </w:rPr>
          <w:t>https://www.javaguides.net/2019/07/javafx-jdbc-mysql-tutorial.html</w:t>
        </w:r>
      </w:hyperlink>
    </w:p>
    <w:p w14:paraId="14C5A7D8" w14:textId="04F18947" w:rsidR="00D43382" w:rsidRPr="00682E72" w:rsidRDefault="002B63F7" w:rsidP="00D43382">
      <w:pPr>
        <w:pStyle w:val="ListParagraph"/>
        <w:numPr>
          <w:ilvl w:val="0"/>
          <w:numId w:val="21"/>
        </w:numPr>
        <w:spacing w:line="360" w:lineRule="auto"/>
      </w:pPr>
      <w:r>
        <w:t>PPT Bahan Ajar BINUS MAYA Mata Kuliah Business Application Development</w:t>
      </w:r>
    </w:p>
    <w:p w14:paraId="181DA48F" w14:textId="458D38EA" w:rsidR="002F11B8" w:rsidRDefault="00000000" w:rsidP="002F11B8">
      <w:pPr>
        <w:pStyle w:val="ListParagraph"/>
        <w:numPr>
          <w:ilvl w:val="0"/>
          <w:numId w:val="21"/>
        </w:numPr>
        <w:spacing w:line="360" w:lineRule="auto"/>
      </w:pPr>
      <w:hyperlink r:id="rId22" w:history="1">
        <w:r w:rsidR="002B63F7" w:rsidRPr="00F57509">
          <w:rPr>
            <w:rStyle w:val="Hyperlink"/>
          </w:rPr>
          <w:t>https://youtu.be/J0IE5LRyzx8?si=WSU9l1uE5LYf9PzW</w:t>
        </w:r>
      </w:hyperlink>
    </w:p>
    <w:p w14:paraId="3A6650C2" w14:textId="460ED362" w:rsidR="002B63F7" w:rsidRDefault="002B63F7" w:rsidP="002F11B8">
      <w:pPr>
        <w:pStyle w:val="ListParagraph"/>
        <w:numPr>
          <w:ilvl w:val="0"/>
          <w:numId w:val="21"/>
        </w:numPr>
        <w:spacing w:line="360" w:lineRule="auto"/>
      </w:pPr>
      <w:r>
        <w:t>Recording Zoom Business Application Development LAB</w:t>
      </w:r>
    </w:p>
    <w:p w14:paraId="6BA2A7ED" w14:textId="06DED46B" w:rsidR="002B63F7" w:rsidRPr="00682E72" w:rsidRDefault="002B63F7" w:rsidP="002F11B8">
      <w:pPr>
        <w:pStyle w:val="ListParagraph"/>
        <w:numPr>
          <w:ilvl w:val="0"/>
          <w:numId w:val="21"/>
        </w:numPr>
        <w:spacing w:line="360" w:lineRule="auto"/>
      </w:pPr>
      <w:r>
        <w:t xml:space="preserve">Codingan LAB </w:t>
      </w:r>
    </w:p>
    <w:p w14:paraId="707473ED" w14:textId="30A4BEE6" w:rsidR="00682E72" w:rsidRPr="00682E72" w:rsidRDefault="00682E72" w:rsidP="00A60661">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Group Member</w:t>
      </w:r>
    </w:p>
    <w:p w14:paraId="06460C66" w14:textId="0C7C3515" w:rsidR="002F5E84" w:rsidRDefault="00A81038" w:rsidP="00A60661">
      <w:pPr>
        <w:pStyle w:val="ListParagraph"/>
        <w:numPr>
          <w:ilvl w:val="0"/>
          <w:numId w:val="22"/>
        </w:numPr>
        <w:spacing w:line="360" w:lineRule="auto"/>
      </w:pPr>
      <w:r>
        <w:t>&lt;</w:t>
      </w:r>
      <w:r w:rsidR="00577C2E">
        <w:t>2602143353</w:t>
      </w:r>
      <w:r>
        <w:t>&gt; – &lt;</w:t>
      </w:r>
      <w:r w:rsidR="00577C2E">
        <w:t>Victory</w:t>
      </w:r>
      <w:r>
        <w:t>&gt;</w:t>
      </w:r>
    </w:p>
    <w:p w14:paraId="4DC65843" w14:textId="15D1DB7B" w:rsidR="002F5E84" w:rsidRDefault="002F5E84" w:rsidP="00A60661">
      <w:pPr>
        <w:pStyle w:val="ListParagraph"/>
        <w:numPr>
          <w:ilvl w:val="0"/>
          <w:numId w:val="22"/>
        </w:numPr>
        <w:spacing w:line="360" w:lineRule="auto"/>
      </w:pPr>
      <w:r>
        <w:t>&lt;</w:t>
      </w:r>
      <w:r w:rsidR="00076646" w:rsidRPr="00076646">
        <w:t>2602140830</w:t>
      </w:r>
      <w:r>
        <w:t>&gt; – &lt;</w:t>
      </w:r>
      <w:r w:rsidR="00577C2E">
        <w:t>Herlan Ulukyanan</w:t>
      </w:r>
      <w:r>
        <w:t>&gt;</w:t>
      </w:r>
    </w:p>
    <w:p w14:paraId="4BB5B5E4" w14:textId="41E20B69" w:rsidR="00D43382" w:rsidRPr="00682E72" w:rsidRDefault="002F5E84" w:rsidP="00577C2E">
      <w:pPr>
        <w:pStyle w:val="ListParagraph"/>
        <w:numPr>
          <w:ilvl w:val="0"/>
          <w:numId w:val="22"/>
        </w:numPr>
        <w:spacing w:line="360" w:lineRule="auto"/>
      </w:pPr>
      <w:r>
        <w:t>&lt;</w:t>
      </w:r>
      <w:r w:rsidR="00076646" w:rsidRPr="00076646">
        <w:t>2602137703</w:t>
      </w:r>
      <w:r>
        <w:t>&gt; – &lt;</w:t>
      </w:r>
      <w:r w:rsidR="00577C2E">
        <w:t>Luis Wang Ciputro</w:t>
      </w:r>
      <w:r>
        <w:t>&gt;</w:t>
      </w:r>
    </w:p>
    <w:sectPr w:rsidR="00D43382" w:rsidRPr="00682E72" w:rsidSect="00DF2179">
      <w:headerReference w:type="default" r:id="rId23"/>
      <w:footerReference w:type="default" r:id="rId24"/>
      <w:headerReference w:type="first" r:id="rId25"/>
      <w:footerReference w:type="first" r:id="rId26"/>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A8C0F" w14:textId="77777777" w:rsidR="00A3742E" w:rsidRDefault="00A3742E" w:rsidP="00273E4A">
      <w:r>
        <w:separator/>
      </w:r>
    </w:p>
  </w:endnote>
  <w:endnote w:type="continuationSeparator" w:id="0">
    <w:p w14:paraId="5B336D3B" w14:textId="77777777" w:rsidR="00A3742E" w:rsidRDefault="00A3742E"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10BFF070" w:rsidR="005B66A9" w:rsidRDefault="00462B5B" w:rsidP="0093677F">
    <w:pPr>
      <w:pStyle w:val="Footer"/>
      <w:rPr>
        <w:b/>
        <w:bCs/>
      </w:rPr>
    </w:pPr>
    <w:r>
      <w:rPr>
        <w:noProof/>
      </w:rPr>
      <mc:AlternateContent>
        <mc:Choice Requires="wps">
          <w:drawing>
            <wp:anchor distT="4294967293" distB="4294967293" distL="114300" distR="114300" simplePos="0" relativeHeight="251658240" behindDoc="0" locked="0" layoutInCell="1" allowOverlap="1" wp14:anchorId="61295CB2" wp14:editId="4A894F9C">
              <wp:simplePos x="0" y="0"/>
              <wp:positionH relativeFrom="column">
                <wp:posOffset>0</wp:posOffset>
              </wp:positionH>
              <wp:positionV relativeFrom="paragraph">
                <wp:posOffset>44449</wp:posOffset>
              </wp:positionV>
              <wp:extent cx="6629400" cy="0"/>
              <wp:effectExtent l="0" t="0" r="0" b="0"/>
              <wp:wrapNone/>
              <wp:docPr id="42789567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AF05DE" id="Straight Connector 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359B591E" w:rsidR="005B66A9" w:rsidRDefault="00462B5B" w:rsidP="00A32343">
    <w:pPr>
      <w:rPr>
        <w:sz w:val="22"/>
        <w:szCs w:val="22"/>
      </w:rPr>
    </w:pPr>
    <w:r>
      <w:rPr>
        <w:noProof/>
      </w:rPr>
      <mc:AlternateContent>
        <mc:Choice Requires="wps">
          <w:drawing>
            <wp:anchor distT="4294967293" distB="4294967293" distL="114300" distR="114300" simplePos="0" relativeHeight="251661312" behindDoc="0" locked="0" layoutInCell="1" allowOverlap="1" wp14:anchorId="1614367E" wp14:editId="1559EB0F">
              <wp:simplePos x="0" y="0"/>
              <wp:positionH relativeFrom="column">
                <wp:posOffset>-9525</wp:posOffset>
              </wp:positionH>
              <wp:positionV relativeFrom="paragraph">
                <wp:posOffset>28574</wp:posOffset>
              </wp:positionV>
              <wp:extent cx="6629400" cy="0"/>
              <wp:effectExtent l="0" t="0" r="0" b="0"/>
              <wp:wrapNone/>
              <wp:docPr id="47373629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18FB52"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E57CA" w14:textId="77777777" w:rsidR="00A3742E" w:rsidRDefault="00A3742E" w:rsidP="00273E4A">
      <w:r>
        <w:separator/>
      </w:r>
    </w:p>
  </w:footnote>
  <w:footnote w:type="continuationSeparator" w:id="0">
    <w:p w14:paraId="79A1AB03" w14:textId="77777777" w:rsidR="00A3742E" w:rsidRDefault="00A3742E"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7"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8"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16" w15:restartNumberingAfterBreak="0">
    <w:nsid w:val="7027553E"/>
    <w:multiLevelType w:val="hybridMultilevel"/>
    <w:tmpl w:val="D0A86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49455716">
    <w:abstractNumId w:val="2"/>
  </w:num>
  <w:num w:numId="2" w16cid:durableId="700859640">
    <w:abstractNumId w:val="10"/>
  </w:num>
  <w:num w:numId="3" w16cid:durableId="1477143253">
    <w:abstractNumId w:val="13"/>
  </w:num>
  <w:num w:numId="4" w16cid:durableId="365524174">
    <w:abstractNumId w:val="11"/>
  </w:num>
  <w:num w:numId="5" w16cid:durableId="818232807">
    <w:abstractNumId w:val="18"/>
  </w:num>
  <w:num w:numId="6" w16cid:durableId="1021666336">
    <w:abstractNumId w:val="12"/>
  </w:num>
  <w:num w:numId="7" w16cid:durableId="936905857">
    <w:abstractNumId w:val="19"/>
  </w:num>
  <w:num w:numId="8" w16cid:durableId="1016274596">
    <w:abstractNumId w:val="0"/>
  </w:num>
  <w:num w:numId="9" w16cid:durableId="1831289634">
    <w:abstractNumId w:val="4"/>
  </w:num>
  <w:num w:numId="10" w16cid:durableId="101672904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0860832">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686353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3033">
    <w:abstractNumId w:val="15"/>
  </w:num>
  <w:num w:numId="14" w16cid:durableId="846210765">
    <w:abstractNumId w:val="6"/>
  </w:num>
  <w:num w:numId="15" w16cid:durableId="896401814">
    <w:abstractNumId w:val="3"/>
  </w:num>
  <w:num w:numId="16" w16cid:durableId="1473523500">
    <w:abstractNumId w:val="17"/>
  </w:num>
  <w:num w:numId="17" w16cid:durableId="410392399">
    <w:abstractNumId w:val="1"/>
  </w:num>
  <w:num w:numId="18" w16cid:durableId="974529396">
    <w:abstractNumId w:val="14"/>
  </w:num>
  <w:num w:numId="19" w16cid:durableId="2079478833">
    <w:abstractNumId w:val="5"/>
  </w:num>
  <w:num w:numId="20" w16cid:durableId="1228417263">
    <w:abstractNumId w:val="16"/>
  </w:num>
  <w:num w:numId="21" w16cid:durableId="1464230971">
    <w:abstractNumId w:val="9"/>
  </w:num>
  <w:num w:numId="22" w16cid:durableId="2616918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15DE3"/>
    <w:rsid w:val="0002068D"/>
    <w:rsid w:val="00020F10"/>
    <w:rsid w:val="00051154"/>
    <w:rsid w:val="00054DF7"/>
    <w:rsid w:val="00062166"/>
    <w:rsid w:val="0007274D"/>
    <w:rsid w:val="00072DE7"/>
    <w:rsid w:val="000732DF"/>
    <w:rsid w:val="00075299"/>
    <w:rsid w:val="0007583F"/>
    <w:rsid w:val="00076646"/>
    <w:rsid w:val="000779BD"/>
    <w:rsid w:val="000854F2"/>
    <w:rsid w:val="00086589"/>
    <w:rsid w:val="000927A0"/>
    <w:rsid w:val="00096E2D"/>
    <w:rsid w:val="000A09AC"/>
    <w:rsid w:val="000A0C90"/>
    <w:rsid w:val="000A23D8"/>
    <w:rsid w:val="000A3F41"/>
    <w:rsid w:val="000B5058"/>
    <w:rsid w:val="000B69D0"/>
    <w:rsid w:val="000B7F39"/>
    <w:rsid w:val="000C3015"/>
    <w:rsid w:val="000E04CB"/>
    <w:rsid w:val="000E4571"/>
    <w:rsid w:val="000F057A"/>
    <w:rsid w:val="000F1262"/>
    <w:rsid w:val="000F1EBF"/>
    <w:rsid w:val="000F3EB6"/>
    <w:rsid w:val="000F7CFC"/>
    <w:rsid w:val="000F7FC6"/>
    <w:rsid w:val="0011255C"/>
    <w:rsid w:val="001128D4"/>
    <w:rsid w:val="00117203"/>
    <w:rsid w:val="00122BC2"/>
    <w:rsid w:val="0012587E"/>
    <w:rsid w:val="00126822"/>
    <w:rsid w:val="00131DAA"/>
    <w:rsid w:val="00136316"/>
    <w:rsid w:val="00141764"/>
    <w:rsid w:val="00145C2E"/>
    <w:rsid w:val="00150E94"/>
    <w:rsid w:val="00151847"/>
    <w:rsid w:val="001528F1"/>
    <w:rsid w:val="0015698F"/>
    <w:rsid w:val="00162051"/>
    <w:rsid w:val="0018267A"/>
    <w:rsid w:val="00183F26"/>
    <w:rsid w:val="00184BD8"/>
    <w:rsid w:val="00185EC6"/>
    <w:rsid w:val="00195493"/>
    <w:rsid w:val="001955A6"/>
    <w:rsid w:val="001A12E2"/>
    <w:rsid w:val="001A300E"/>
    <w:rsid w:val="001B1583"/>
    <w:rsid w:val="001B3A2E"/>
    <w:rsid w:val="001B70B3"/>
    <w:rsid w:val="001D339D"/>
    <w:rsid w:val="001D4810"/>
    <w:rsid w:val="001E07CD"/>
    <w:rsid w:val="001E4042"/>
    <w:rsid w:val="001E637E"/>
    <w:rsid w:val="001E7ABE"/>
    <w:rsid w:val="001F0084"/>
    <w:rsid w:val="001F045F"/>
    <w:rsid w:val="001F0925"/>
    <w:rsid w:val="001F2E40"/>
    <w:rsid w:val="001F64B6"/>
    <w:rsid w:val="00204C2A"/>
    <w:rsid w:val="00213FF7"/>
    <w:rsid w:val="00220E2F"/>
    <w:rsid w:val="00224780"/>
    <w:rsid w:val="00227331"/>
    <w:rsid w:val="00235C36"/>
    <w:rsid w:val="002376FA"/>
    <w:rsid w:val="002416CB"/>
    <w:rsid w:val="00255AB6"/>
    <w:rsid w:val="002616BD"/>
    <w:rsid w:val="002663F9"/>
    <w:rsid w:val="00271651"/>
    <w:rsid w:val="00271DA0"/>
    <w:rsid w:val="00272EAA"/>
    <w:rsid w:val="00273E4A"/>
    <w:rsid w:val="00277AB5"/>
    <w:rsid w:val="00281799"/>
    <w:rsid w:val="00283D86"/>
    <w:rsid w:val="002841B3"/>
    <w:rsid w:val="002956DC"/>
    <w:rsid w:val="00296DA6"/>
    <w:rsid w:val="002A07C0"/>
    <w:rsid w:val="002A138B"/>
    <w:rsid w:val="002A187A"/>
    <w:rsid w:val="002A3F69"/>
    <w:rsid w:val="002A66E0"/>
    <w:rsid w:val="002B00F2"/>
    <w:rsid w:val="002B63F7"/>
    <w:rsid w:val="002B7CDD"/>
    <w:rsid w:val="002C0D4B"/>
    <w:rsid w:val="002C19A7"/>
    <w:rsid w:val="002C3AC5"/>
    <w:rsid w:val="002C4BAA"/>
    <w:rsid w:val="002C7FC0"/>
    <w:rsid w:val="002D1472"/>
    <w:rsid w:val="002D3EE0"/>
    <w:rsid w:val="002D443A"/>
    <w:rsid w:val="002D7F31"/>
    <w:rsid w:val="002E3324"/>
    <w:rsid w:val="002E5B8F"/>
    <w:rsid w:val="002F11B8"/>
    <w:rsid w:val="002F5E84"/>
    <w:rsid w:val="003002A2"/>
    <w:rsid w:val="00305136"/>
    <w:rsid w:val="003054E4"/>
    <w:rsid w:val="003143E7"/>
    <w:rsid w:val="00320C87"/>
    <w:rsid w:val="00321362"/>
    <w:rsid w:val="003221A8"/>
    <w:rsid w:val="00323347"/>
    <w:rsid w:val="00332F14"/>
    <w:rsid w:val="003422D3"/>
    <w:rsid w:val="003432E6"/>
    <w:rsid w:val="003439D3"/>
    <w:rsid w:val="00360DBE"/>
    <w:rsid w:val="0036420F"/>
    <w:rsid w:val="0036669F"/>
    <w:rsid w:val="00366844"/>
    <w:rsid w:val="003717D0"/>
    <w:rsid w:val="00372267"/>
    <w:rsid w:val="0037553B"/>
    <w:rsid w:val="003772D1"/>
    <w:rsid w:val="003817D9"/>
    <w:rsid w:val="0038376D"/>
    <w:rsid w:val="003840E1"/>
    <w:rsid w:val="00384C7B"/>
    <w:rsid w:val="00387D06"/>
    <w:rsid w:val="00393AA2"/>
    <w:rsid w:val="0039428B"/>
    <w:rsid w:val="00395951"/>
    <w:rsid w:val="00397983"/>
    <w:rsid w:val="003A1788"/>
    <w:rsid w:val="003B167D"/>
    <w:rsid w:val="003B1D05"/>
    <w:rsid w:val="003B27CC"/>
    <w:rsid w:val="003B3202"/>
    <w:rsid w:val="003B5F77"/>
    <w:rsid w:val="003C07AD"/>
    <w:rsid w:val="003C0A29"/>
    <w:rsid w:val="003C1811"/>
    <w:rsid w:val="003C1CE6"/>
    <w:rsid w:val="003C2593"/>
    <w:rsid w:val="003D7084"/>
    <w:rsid w:val="003E41B3"/>
    <w:rsid w:val="003E42AE"/>
    <w:rsid w:val="003E5258"/>
    <w:rsid w:val="003E75E6"/>
    <w:rsid w:val="003F139E"/>
    <w:rsid w:val="003F34E7"/>
    <w:rsid w:val="003F71D2"/>
    <w:rsid w:val="00400989"/>
    <w:rsid w:val="004074A1"/>
    <w:rsid w:val="004110B9"/>
    <w:rsid w:val="00420AFF"/>
    <w:rsid w:val="00422134"/>
    <w:rsid w:val="00431B6F"/>
    <w:rsid w:val="00432778"/>
    <w:rsid w:val="00434074"/>
    <w:rsid w:val="00434FFC"/>
    <w:rsid w:val="00441061"/>
    <w:rsid w:val="00441500"/>
    <w:rsid w:val="00445A79"/>
    <w:rsid w:val="00446550"/>
    <w:rsid w:val="00446D31"/>
    <w:rsid w:val="0045325D"/>
    <w:rsid w:val="004564E4"/>
    <w:rsid w:val="00462B5B"/>
    <w:rsid w:val="004633AF"/>
    <w:rsid w:val="0046440B"/>
    <w:rsid w:val="00470964"/>
    <w:rsid w:val="004716A8"/>
    <w:rsid w:val="004733C1"/>
    <w:rsid w:val="00481640"/>
    <w:rsid w:val="00490F59"/>
    <w:rsid w:val="00494E4C"/>
    <w:rsid w:val="00495AF1"/>
    <w:rsid w:val="004978B7"/>
    <w:rsid w:val="004A6F1F"/>
    <w:rsid w:val="004B47B5"/>
    <w:rsid w:val="004B6AFE"/>
    <w:rsid w:val="004B74EC"/>
    <w:rsid w:val="004C0F0C"/>
    <w:rsid w:val="004D176C"/>
    <w:rsid w:val="004D2426"/>
    <w:rsid w:val="004D53EE"/>
    <w:rsid w:val="004E4AB1"/>
    <w:rsid w:val="004E7352"/>
    <w:rsid w:val="00520E03"/>
    <w:rsid w:val="005314B7"/>
    <w:rsid w:val="00535DA7"/>
    <w:rsid w:val="00542033"/>
    <w:rsid w:val="005447D7"/>
    <w:rsid w:val="00545FF2"/>
    <w:rsid w:val="0055410B"/>
    <w:rsid w:val="00555CA0"/>
    <w:rsid w:val="00555FF9"/>
    <w:rsid w:val="005560C0"/>
    <w:rsid w:val="00556721"/>
    <w:rsid w:val="00556E41"/>
    <w:rsid w:val="0056256C"/>
    <w:rsid w:val="00571B72"/>
    <w:rsid w:val="005751E4"/>
    <w:rsid w:val="00577C2E"/>
    <w:rsid w:val="00582417"/>
    <w:rsid w:val="00582E4C"/>
    <w:rsid w:val="0059214E"/>
    <w:rsid w:val="0059267F"/>
    <w:rsid w:val="005A072D"/>
    <w:rsid w:val="005A30CE"/>
    <w:rsid w:val="005A32DD"/>
    <w:rsid w:val="005B07D4"/>
    <w:rsid w:val="005B1AC7"/>
    <w:rsid w:val="005B3392"/>
    <w:rsid w:val="005B66A9"/>
    <w:rsid w:val="005C156C"/>
    <w:rsid w:val="005C19B6"/>
    <w:rsid w:val="005C4B2F"/>
    <w:rsid w:val="005C6F84"/>
    <w:rsid w:val="005D0782"/>
    <w:rsid w:val="005D614B"/>
    <w:rsid w:val="005E48D4"/>
    <w:rsid w:val="005E6C5D"/>
    <w:rsid w:val="005E74DB"/>
    <w:rsid w:val="005F3EBF"/>
    <w:rsid w:val="005F47E6"/>
    <w:rsid w:val="005F4C70"/>
    <w:rsid w:val="005F794B"/>
    <w:rsid w:val="005F7FAB"/>
    <w:rsid w:val="0060201C"/>
    <w:rsid w:val="006022A5"/>
    <w:rsid w:val="0060486C"/>
    <w:rsid w:val="00611758"/>
    <w:rsid w:val="00624367"/>
    <w:rsid w:val="006304B3"/>
    <w:rsid w:val="00635EE5"/>
    <w:rsid w:val="00636A70"/>
    <w:rsid w:val="00643F75"/>
    <w:rsid w:val="0066174E"/>
    <w:rsid w:val="00664137"/>
    <w:rsid w:val="00672ADB"/>
    <w:rsid w:val="0067443D"/>
    <w:rsid w:val="006769D8"/>
    <w:rsid w:val="00677A45"/>
    <w:rsid w:val="00682E72"/>
    <w:rsid w:val="00683E30"/>
    <w:rsid w:val="00695DD8"/>
    <w:rsid w:val="006A603D"/>
    <w:rsid w:val="006B19E8"/>
    <w:rsid w:val="006B271E"/>
    <w:rsid w:val="006B7267"/>
    <w:rsid w:val="006D2233"/>
    <w:rsid w:val="006D36BC"/>
    <w:rsid w:val="006D40B0"/>
    <w:rsid w:val="006D49E7"/>
    <w:rsid w:val="006F4D80"/>
    <w:rsid w:val="00701ECA"/>
    <w:rsid w:val="00720962"/>
    <w:rsid w:val="00720DD4"/>
    <w:rsid w:val="0072245D"/>
    <w:rsid w:val="0073481B"/>
    <w:rsid w:val="00736180"/>
    <w:rsid w:val="00737595"/>
    <w:rsid w:val="00740F48"/>
    <w:rsid w:val="00754320"/>
    <w:rsid w:val="0077296C"/>
    <w:rsid w:val="0078083C"/>
    <w:rsid w:val="00787247"/>
    <w:rsid w:val="007955AD"/>
    <w:rsid w:val="0079595C"/>
    <w:rsid w:val="007A3C87"/>
    <w:rsid w:val="007A461F"/>
    <w:rsid w:val="007A51D7"/>
    <w:rsid w:val="007B5A6A"/>
    <w:rsid w:val="007C0E92"/>
    <w:rsid w:val="007C1C37"/>
    <w:rsid w:val="007D51E0"/>
    <w:rsid w:val="007D5C1B"/>
    <w:rsid w:val="007D7A5F"/>
    <w:rsid w:val="007E0EE7"/>
    <w:rsid w:val="007F41CD"/>
    <w:rsid w:val="007F5ABC"/>
    <w:rsid w:val="00804310"/>
    <w:rsid w:val="00810737"/>
    <w:rsid w:val="00811C48"/>
    <w:rsid w:val="00815D73"/>
    <w:rsid w:val="00815DB3"/>
    <w:rsid w:val="00823FD2"/>
    <w:rsid w:val="008252FF"/>
    <w:rsid w:val="0083459F"/>
    <w:rsid w:val="0083780E"/>
    <w:rsid w:val="00842715"/>
    <w:rsid w:val="00850F5F"/>
    <w:rsid w:val="008655F7"/>
    <w:rsid w:val="008674E6"/>
    <w:rsid w:val="00873DDF"/>
    <w:rsid w:val="00876001"/>
    <w:rsid w:val="00876A58"/>
    <w:rsid w:val="008938FA"/>
    <w:rsid w:val="008939EF"/>
    <w:rsid w:val="00894072"/>
    <w:rsid w:val="00895B8D"/>
    <w:rsid w:val="008B08C6"/>
    <w:rsid w:val="008B212E"/>
    <w:rsid w:val="008B7541"/>
    <w:rsid w:val="008C1A4A"/>
    <w:rsid w:val="008D01E8"/>
    <w:rsid w:val="008D1B94"/>
    <w:rsid w:val="008D411F"/>
    <w:rsid w:val="008E1377"/>
    <w:rsid w:val="008F63EF"/>
    <w:rsid w:val="008F740C"/>
    <w:rsid w:val="009010C1"/>
    <w:rsid w:val="0090160D"/>
    <w:rsid w:val="00901A30"/>
    <w:rsid w:val="0090372F"/>
    <w:rsid w:val="00911C41"/>
    <w:rsid w:val="00924256"/>
    <w:rsid w:val="00925284"/>
    <w:rsid w:val="00932B6E"/>
    <w:rsid w:val="00936403"/>
    <w:rsid w:val="0093677F"/>
    <w:rsid w:val="009367D5"/>
    <w:rsid w:val="00937B93"/>
    <w:rsid w:val="00944ADA"/>
    <w:rsid w:val="00945144"/>
    <w:rsid w:val="009568C5"/>
    <w:rsid w:val="00961A2D"/>
    <w:rsid w:val="009623E6"/>
    <w:rsid w:val="0097243E"/>
    <w:rsid w:val="00973849"/>
    <w:rsid w:val="00976F73"/>
    <w:rsid w:val="00982655"/>
    <w:rsid w:val="009832E4"/>
    <w:rsid w:val="00987EA7"/>
    <w:rsid w:val="009909BC"/>
    <w:rsid w:val="0099461F"/>
    <w:rsid w:val="009A09BE"/>
    <w:rsid w:val="009A2464"/>
    <w:rsid w:val="009A3737"/>
    <w:rsid w:val="009A59F9"/>
    <w:rsid w:val="009B0677"/>
    <w:rsid w:val="009B4FC1"/>
    <w:rsid w:val="009B60D1"/>
    <w:rsid w:val="009C7801"/>
    <w:rsid w:val="009E2512"/>
    <w:rsid w:val="009E29D9"/>
    <w:rsid w:val="009E6E4E"/>
    <w:rsid w:val="009F37DD"/>
    <w:rsid w:val="00A04F55"/>
    <w:rsid w:val="00A12D16"/>
    <w:rsid w:val="00A1473C"/>
    <w:rsid w:val="00A213E3"/>
    <w:rsid w:val="00A22A31"/>
    <w:rsid w:val="00A23DF7"/>
    <w:rsid w:val="00A30046"/>
    <w:rsid w:val="00A310C4"/>
    <w:rsid w:val="00A32343"/>
    <w:rsid w:val="00A3742E"/>
    <w:rsid w:val="00A376D9"/>
    <w:rsid w:val="00A46082"/>
    <w:rsid w:val="00A50AF3"/>
    <w:rsid w:val="00A52AB7"/>
    <w:rsid w:val="00A5386D"/>
    <w:rsid w:val="00A53D38"/>
    <w:rsid w:val="00A5438C"/>
    <w:rsid w:val="00A552D5"/>
    <w:rsid w:val="00A576EE"/>
    <w:rsid w:val="00A60661"/>
    <w:rsid w:val="00A7097E"/>
    <w:rsid w:val="00A801E7"/>
    <w:rsid w:val="00A81038"/>
    <w:rsid w:val="00A92BD3"/>
    <w:rsid w:val="00A933D3"/>
    <w:rsid w:val="00AA09E6"/>
    <w:rsid w:val="00AA1407"/>
    <w:rsid w:val="00AA4621"/>
    <w:rsid w:val="00AB0E0A"/>
    <w:rsid w:val="00AB42BB"/>
    <w:rsid w:val="00AC0C63"/>
    <w:rsid w:val="00AC4853"/>
    <w:rsid w:val="00AC5D98"/>
    <w:rsid w:val="00AC6BEF"/>
    <w:rsid w:val="00AD0B16"/>
    <w:rsid w:val="00AD1690"/>
    <w:rsid w:val="00AD2114"/>
    <w:rsid w:val="00AD7B46"/>
    <w:rsid w:val="00AE1AE9"/>
    <w:rsid w:val="00AE39D8"/>
    <w:rsid w:val="00AE548F"/>
    <w:rsid w:val="00AE661D"/>
    <w:rsid w:val="00AE7A98"/>
    <w:rsid w:val="00AF264E"/>
    <w:rsid w:val="00AF338E"/>
    <w:rsid w:val="00B04C4C"/>
    <w:rsid w:val="00B05E37"/>
    <w:rsid w:val="00B17AD5"/>
    <w:rsid w:val="00B212C7"/>
    <w:rsid w:val="00B2372A"/>
    <w:rsid w:val="00B2491E"/>
    <w:rsid w:val="00B25A20"/>
    <w:rsid w:val="00B37853"/>
    <w:rsid w:val="00B440FB"/>
    <w:rsid w:val="00B4674F"/>
    <w:rsid w:val="00B46795"/>
    <w:rsid w:val="00B517FB"/>
    <w:rsid w:val="00B5687B"/>
    <w:rsid w:val="00B67595"/>
    <w:rsid w:val="00B7140C"/>
    <w:rsid w:val="00B72AFD"/>
    <w:rsid w:val="00B81239"/>
    <w:rsid w:val="00B81979"/>
    <w:rsid w:val="00B84041"/>
    <w:rsid w:val="00B841D2"/>
    <w:rsid w:val="00B901E4"/>
    <w:rsid w:val="00B90BD1"/>
    <w:rsid w:val="00B9246D"/>
    <w:rsid w:val="00B948DA"/>
    <w:rsid w:val="00B950E4"/>
    <w:rsid w:val="00B95A22"/>
    <w:rsid w:val="00B9609E"/>
    <w:rsid w:val="00BB24F6"/>
    <w:rsid w:val="00BB69C2"/>
    <w:rsid w:val="00BC1B46"/>
    <w:rsid w:val="00BC6125"/>
    <w:rsid w:val="00BC6DE8"/>
    <w:rsid w:val="00BC7C2E"/>
    <w:rsid w:val="00BD4860"/>
    <w:rsid w:val="00BE0705"/>
    <w:rsid w:val="00BE1070"/>
    <w:rsid w:val="00BE1EBC"/>
    <w:rsid w:val="00BE34AB"/>
    <w:rsid w:val="00BE36FE"/>
    <w:rsid w:val="00BE68E0"/>
    <w:rsid w:val="00BF2997"/>
    <w:rsid w:val="00BF7C45"/>
    <w:rsid w:val="00C02695"/>
    <w:rsid w:val="00C029E3"/>
    <w:rsid w:val="00C109B4"/>
    <w:rsid w:val="00C170F0"/>
    <w:rsid w:val="00C2023A"/>
    <w:rsid w:val="00C25F66"/>
    <w:rsid w:val="00C26C45"/>
    <w:rsid w:val="00C40144"/>
    <w:rsid w:val="00C4158B"/>
    <w:rsid w:val="00C43215"/>
    <w:rsid w:val="00C44051"/>
    <w:rsid w:val="00C44F02"/>
    <w:rsid w:val="00C44F7A"/>
    <w:rsid w:val="00C51CFA"/>
    <w:rsid w:val="00C525FC"/>
    <w:rsid w:val="00C55954"/>
    <w:rsid w:val="00C56C03"/>
    <w:rsid w:val="00C57A8A"/>
    <w:rsid w:val="00C57FE8"/>
    <w:rsid w:val="00C60EC1"/>
    <w:rsid w:val="00C6206A"/>
    <w:rsid w:val="00C6549A"/>
    <w:rsid w:val="00C67E6A"/>
    <w:rsid w:val="00C75486"/>
    <w:rsid w:val="00C8483C"/>
    <w:rsid w:val="00C915BF"/>
    <w:rsid w:val="00CA2228"/>
    <w:rsid w:val="00CB3B33"/>
    <w:rsid w:val="00CB41D8"/>
    <w:rsid w:val="00CB6F3A"/>
    <w:rsid w:val="00CB736B"/>
    <w:rsid w:val="00CC3EDF"/>
    <w:rsid w:val="00CC4EC5"/>
    <w:rsid w:val="00CD64BC"/>
    <w:rsid w:val="00CD6830"/>
    <w:rsid w:val="00CE0B4A"/>
    <w:rsid w:val="00CE1E67"/>
    <w:rsid w:val="00CF11B0"/>
    <w:rsid w:val="00D04084"/>
    <w:rsid w:val="00D04D11"/>
    <w:rsid w:val="00D166C1"/>
    <w:rsid w:val="00D22C95"/>
    <w:rsid w:val="00D30822"/>
    <w:rsid w:val="00D3685C"/>
    <w:rsid w:val="00D37E0D"/>
    <w:rsid w:val="00D43382"/>
    <w:rsid w:val="00D47401"/>
    <w:rsid w:val="00D47C75"/>
    <w:rsid w:val="00D51876"/>
    <w:rsid w:val="00D60A6D"/>
    <w:rsid w:val="00D618C3"/>
    <w:rsid w:val="00D67DFC"/>
    <w:rsid w:val="00D71B0A"/>
    <w:rsid w:val="00D756D4"/>
    <w:rsid w:val="00D85855"/>
    <w:rsid w:val="00D866D0"/>
    <w:rsid w:val="00D94ABE"/>
    <w:rsid w:val="00D95848"/>
    <w:rsid w:val="00DA4A85"/>
    <w:rsid w:val="00DA5405"/>
    <w:rsid w:val="00DA5B38"/>
    <w:rsid w:val="00DB075A"/>
    <w:rsid w:val="00DB0A75"/>
    <w:rsid w:val="00DC1543"/>
    <w:rsid w:val="00DC1C10"/>
    <w:rsid w:val="00DC4B9D"/>
    <w:rsid w:val="00DC5553"/>
    <w:rsid w:val="00DC700A"/>
    <w:rsid w:val="00DD4A70"/>
    <w:rsid w:val="00DD58A2"/>
    <w:rsid w:val="00DE2FA6"/>
    <w:rsid w:val="00DF2179"/>
    <w:rsid w:val="00DF224B"/>
    <w:rsid w:val="00DF718C"/>
    <w:rsid w:val="00DF7A94"/>
    <w:rsid w:val="00E02487"/>
    <w:rsid w:val="00E0375C"/>
    <w:rsid w:val="00E03DA9"/>
    <w:rsid w:val="00E047D9"/>
    <w:rsid w:val="00E14A64"/>
    <w:rsid w:val="00E233A7"/>
    <w:rsid w:val="00E335DA"/>
    <w:rsid w:val="00E36B77"/>
    <w:rsid w:val="00E36EA8"/>
    <w:rsid w:val="00E43009"/>
    <w:rsid w:val="00E45E7D"/>
    <w:rsid w:val="00E502A7"/>
    <w:rsid w:val="00E55BFE"/>
    <w:rsid w:val="00E55F16"/>
    <w:rsid w:val="00E56B60"/>
    <w:rsid w:val="00E56D92"/>
    <w:rsid w:val="00E63A8B"/>
    <w:rsid w:val="00E642BF"/>
    <w:rsid w:val="00E660C4"/>
    <w:rsid w:val="00E710E1"/>
    <w:rsid w:val="00E751E9"/>
    <w:rsid w:val="00E80EB9"/>
    <w:rsid w:val="00E83F0C"/>
    <w:rsid w:val="00E84D99"/>
    <w:rsid w:val="00E859FC"/>
    <w:rsid w:val="00E8764C"/>
    <w:rsid w:val="00E900EE"/>
    <w:rsid w:val="00E932C2"/>
    <w:rsid w:val="00E93DA0"/>
    <w:rsid w:val="00EA23D6"/>
    <w:rsid w:val="00EB05E7"/>
    <w:rsid w:val="00EB0F19"/>
    <w:rsid w:val="00EB5190"/>
    <w:rsid w:val="00EB7CD4"/>
    <w:rsid w:val="00EC681F"/>
    <w:rsid w:val="00ED2BD7"/>
    <w:rsid w:val="00ED5890"/>
    <w:rsid w:val="00EF17AC"/>
    <w:rsid w:val="00F02FDB"/>
    <w:rsid w:val="00F1157F"/>
    <w:rsid w:val="00F21EB6"/>
    <w:rsid w:val="00F22A92"/>
    <w:rsid w:val="00F2595B"/>
    <w:rsid w:val="00F306B2"/>
    <w:rsid w:val="00F311B2"/>
    <w:rsid w:val="00F36E33"/>
    <w:rsid w:val="00F508CA"/>
    <w:rsid w:val="00F52243"/>
    <w:rsid w:val="00F53807"/>
    <w:rsid w:val="00F5663A"/>
    <w:rsid w:val="00F64766"/>
    <w:rsid w:val="00F66FF7"/>
    <w:rsid w:val="00F712CE"/>
    <w:rsid w:val="00F80742"/>
    <w:rsid w:val="00F83847"/>
    <w:rsid w:val="00F855A3"/>
    <w:rsid w:val="00F90BAE"/>
    <w:rsid w:val="00F955DA"/>
    <w:rsid w:val="00F958F2"/>
    <w:rsid w:val="00F974EA"/>
    <w:rsid w:val="00FA41A2"/>
    <w:rsid w:val="00FC245F"/>
    <w:rsid w:val="00FD0761"/>
    <w:rsid w:val="00FD706C"/>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482A9843-D151-4552-9239-B02C10B6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 w:type="character" w:styleId="Hyperlink">
    <w:name w:val="Hyperlink"/>
    <w:basedOn w:val="DefaultParagraphFont"/>
    <w:uiPriority w:val="99"/>
    <w:unhideWhenUsed/>
    <w:rsid w:val="00076646"/>
    <w:rPr>
      <w:color w:val="D2611C" w:themeColor="hyperlink"/>
      <w:u w:val="single"/>
    </w:rPr>
  </w:style>
  <w:style w:type="character" w:styleId="UnresolvedMention">
    <w:name w:val="Unresolved Mention"/>
    <w:basedOn w:val="DefaultParagraphFont"/>
    <w:uiPriority w:val="99"/>
    <w:semiHidden/>
    <w:unhideWhenUsed/>
    <w:rsid w:val="0007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javaguides.net/2019/07/javafx-jdbc-mysql-tutoria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youtu.be/J0IE5LRyzx8?si=WSU9l1uE5LYf9PzW"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0</TotalTime>
  <Pages>6</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dc:creator>
  <cp:keywords/>
  <dc:description/>
  <cp:lastModifiedBy>VICTORY .</cp:lastModifiedBy>
  <cp:revision>2</cp:revision>
  <dcterms:created xsi:type="dcterms:W3CDTF">2023-12-16T14:30:00Z</dcterms:created>
  <dcterms:modified xsi:type="dcterms:W3CDTF">2023-12-16T14:30:00Z</dcterms:modified>
</cp:coreProperties>
</file>